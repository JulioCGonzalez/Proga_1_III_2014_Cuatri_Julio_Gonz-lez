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66" w:rsidRPr="00523C98" w:rsidRDefault="007F3267">
      <w:pPr>
        <w:rPr>
          <w:rStyle w:val="Referenciaintensa"/>
          <w:sz w:val="56"/>
          <w:szCs w:val="56"/>
          <w:lang w:val="es-CR"/>
        </w:rPr>
      </w:pPr>
      <w:r w:rsidRPr="00523C98">
        <w:rPr>
          <w:rStyle w:val="Referenciaintensa"/>
          <w:sz w:val="56"/>
          <w:szCs w:val="56"/>
          <w:lang w:val="es-CR"/>
        </w:rPr>
        <w:t>Proyecto de programación i</w:t>
      </w:r>
    </w:p>
    <w:p w:rsidR="007F3267" w:rsidRPr="00523C98" w:rsidRDefault="007F3267">
      <w:pPr>
        <w:rPr>
          <w:rStyle w:val="Referenciaintensa"/>
          <w:sz w:val="56"/>
          <w:szCs w:val="56"/>
          <w:lang w:val="es-CR"/>
        </w:rPr>
      </w:pPr>
    </w:p>
    <w:p w:rsidR="007F3267" w:rsidRPr="00523C98" w:rsidRDefault="007F3267">
      <w:pPr>
        <w:rPr>
          <w:rStyle w:val="Referenciaintensa"/>
          <w:sz w:val="56"/>
          <w:szCs w:val="56"/>
          <w:lang w:val="es-CR"/>
        </w:rPr>
      </w:pPr>
      <w:r w:rsidRPr="00523C98">
        <w:rPr>
          <w:rStyle w:val="Referenciaintensa"/>
          <w:sz w:val="56"/>
          <w:szCs w:val="56"/>
          <w:lang w:val="es-CR"/>
        </w:rPr>
        <w:t xml:space="preserve">Profesor </w:t>
      </w:r>
      <w:r w:rsidR="006F6679" w:rsidRPr="00523C98">
        <w:rPr>
          <w:rStyle w:val="Referenciaintensa"/>
          <w:sz w:val="56"/>
          <w:szCs w:val="56"/>
          <w:lang w:val="es-CR"/>
        </w:rPr>
        <w:t>Efrén</w:t>
      </w:r>
      <w:r w:rsidRPr="00523C98">
        <w:rPr>
          <w:rStyle w:val="Referenciaintensa"/>
          <w:sz w:val="56"/>
          <w:szCs w:val="56"/>
          <w:lang w:val="es-CR"/>
        </w:rPr>
        <w:t xml:space="preserve"> </w:t>
      </w:r>
      <w:r w:rsidR="006F6679" w:rsidRPr="00523C98">
        <w:rPr>
          <w:rStyle w:val="Referenciaintensa"/>
          <w:sz w:val="56"/>
          <w:szCs w:val="56"/>
          <w:lang w:val="es-CR"/>
        </w:rPr>
        <w:t>Jiménez</w:t>
      </w:r>
      <w:r w:rsidRPr="00523C98">
        <w:rPr>
          <w:rStyle w:val="Referenciaintensa"/>
          <w:sz w:val="56"/>
          <w:szCs w:val="56"/>
          <w:lang w:val="es-CR"/>
        </w:rPr>
        <w:t xml:space="preserve"> delgado</w:t>
      </w:r>
    </w:p>
    <w:p w:rsidR="007F3267" w:rsidRPr="00523C98" w:rsidRDefault="007F3267">
      <w:pPr>
        <w:rPr>
          <w:rStyle w:val="Referenciaintensa"/>
          <w:sz w:val="56"/>
          <w:szCs w:val="56"/>
          <w:lang w:val="es-CR"/>
        </w:rPr>
      </w:pPr>
    </w:p>
    <w:p w:rsidR="007F3267" w:rsidRPr="00523C98" w:rsidRDefault="007F3267">
      <w:pPr>
        <w:rPr>
          <w:rStyle w:val="Referenciaintensa"/>
          <w:sz w:val="56"/>
          <w:szCs w:val="56"/>
          <w:lang w:val="es-CR"/>
        </w:rPr>
      </w:pPr>
      <w:r w:rsidRPr="00523C98">
        <w:rPr>
          <w:rStyle w:val="Referenciaintensa"/>
          <w:sz w:val="56"/>
          <w:szCs w:val="56"/>
          <w:lang w:val="es-CR"/>
        </w:rPr>
        <w:t>Integrantes:</w:t>
      </w:r>
    </w:p>
    <w:p w:rsidR="007F3267" w:rsidRPr="00523C98" w:rsidRDefault="007F3267">
      <w:pPr>
        <w:rPr>
          <w:rStyle w:val="Referenciaintensa"/>
          <w:sz w:val="56"/>
          <w:szCs w:val="56"/>
          <w:lang w:val="es-CR"/>
        </w:rPr>
      </w:pPr>
    </w:p>
    <w:p w:rsidR="007F3267" w:rsidRPr="00523C98" w:rsidRDefault="007F3267">
      <w:pPr>
        <w:rPr>
          <w:rStyle w:val="Referenciaintensa"/>
          <w:sz w:val="56"/>
          <w:szCs w:val="56"/>
          <w:lang w:val="es-CR"/>
        </w:rPr>
      </w:pPr>
      <w:r w:rsidRPr="00523C98">
        <w:rPr>
          <w:rStyle w:val="Referenciaintensa"/>
          <w:sz w:val="56"/>
          <w:szCs w:val="56"/>
          <w:lang w:val="es-CR"/>
        </w:rPr>
        <w:t xml:space="preserve">Kendall </w:t>
      </w:r>
      <w:proofErr w:type="spellStart"/>
      <w:r w:rsidRPr="00523C98">
        <w:rPr>
          <w:rStyle w:val="Referenciaintensa"/>
          <w:sz w:val="56"/>
          <w:szCs w:val="56"/>
          <w:lang w:val="es-CR"/>
        </w:rPr>
        <w:t>umaña</w:t>
      </w:r>
      <w:proofErr w:type="spellEnd"/>
      <w:r w:rsidR="006F6679">
        <w:rPr>
          <w:rStyle w:val="Referenciaintensa"/>
          <w:sz w:val="56"/>
          <w:szCs w:val="56"/>
          <w:lang w:val="es-CR"/>
        </w:rPr>
        <w:t xml:space="preserve"> Alvarado</w:t>
      </w:r>
    </w:p>
    <w:p w:rsidR="007F3267" w:rsidRPr="00523C98" w:rsidRDefault="007F3267">
      <w:pPr>
        <w:rPr>
          <w:rStyle w:val="Referenciaintensa"/>
          <w:sz w:val="56"/>
          <w:szCs w:val="56"/>
          <w:lang w:val="es-CR"/>
        </w:rPr>
      </w:pPr>
    </w:p>
    <w:p w:rsidR="007F3267" w:rsidRPr="00523C98" w:rsidRDefault="007F3267">
      <w:pPr>
        <w:rPr>
          <w:rStyle w:val="Referenciaintensa"/>
          <w:sz w:val="56"/>
          <w:szCs w:val="56"/>
          <w:lang w:val="es-CR"/>
        </w:rPr>
      </w:pPr>
      <w:r w:rsidRPr="00523C98">
        <w:rPr>
          <w:rStyle w:val="Referenciaintensa"/>
          <w:sz w:val="56"/>
          <w:szCs w:val="56"/>
          <w:lang w:val="es-CR"/>
        </w:rPr>
        <w:t>Julio González</w:t>
      </w:r>
      <w:r w:rsidR="006F6679">
        <w:rPr>
          <w:rStyle w:val="Referenciaintensa"/>
          <w:sz w:val="56"/>
          <w:szCs w:val="56"/>
          <w:lang w:val="es-CR"/>
        </w:rPr>
        <w:t xml:space="preserve"> Araya</w:t>
      </w:r>
    </w:p>
    <w:p w:rsidR="007F3267" w:rsidRPr="00523C98" w:rsidRDefault="007F3267">
      <w:pPr>
        <w:rPr>
          <w:rStyle w:val="Referenciaintensa"/>
          <w:sz w:val="56"/>
          <w:szCs w:val="56"/>
          <w:lang w:val="es-CR"/>
        </w:rPr>
      </w:pPr>
    </w:p>
    <w:p w:rsidR="007F3267" w:rsidRPr="00523C98" w:rsidRDefault="007F3267">
      <w:pPr>
        <w:rPr>
          <w:rStyle w:val="Referenciaintensa"/>
          <w:sz w:val="56"/>
          <w:szCs w:val="56"/>
          <w:lang w:val="es-CR"/>
        </w:rPr>
      </w:pPr>
      <w:r w:rsidRPr="00523C98">
        <w:rPr>
          <w:rStyle w:val="Referenciaintensa"/>
          <w:sz w:val="56"/>
          <w:szCs w:val="56"/>
          <w:lang w:val="es-CR"/>
        </w:rPr>
        <w:t xml:space="preserve">Tema del proyecto: 4 en </w:t>
      </w:r>
      <w:r w:rsidR="006F6679" w:rsidRPr="00523C98">
        <w:rPr>
          <w:rStyle w:val="Referenciaintensa"/>
          <w:sz w:val="56"/>
          <w:szCs w:val="56"/>
          <w:lang w:val="es-CR"/>
        </w:rPr>
        <w:t>línea</w:t>
      </w:r>
      <w:r w:rsidRPr="00523C98">
        <w:rPr>
          <w:rStyle w:val="Referenciaintensa"/>
          <w:sz w:val="56"/>
          <w:szCs w:val="56"/>
          <w:lang w:val="es-CR"/>
        </w:rPr>
        <w:t xml:space="preserve"> para</w:t>
      </w:r>
    </w:p>
    <w:p w:rsidR="00523C98" w:rsidRPr="00523C98" w:rsidRDefault="00523C98">
      <w:pPr>
        <w:rPr>
          <w:rStyle w:val="Referenciaintensa"/>
          <w:sz w:val="56"/>
          <w:szCs w:val="56"/>
          <w:lang w:val="es-CR"/>
        </w:rPr>
      </w:pPr>
    </w:p>
    <w:p w:rsidR="00523C98" w:rsidRPr="00523C98" w:rsidRDefault="006F6679">
      <w:pPr>
        <w:rPr>
          <w:rStyle w:val="Referenciaintensa"/>
          <w:sz w:val="56"/>
          <w:szCs w:val="56"/>
          <w:lang w:val="es-CR"/>
        </w:rPr>
      </w:pPr>
      <w:r w:rsidRPr="00523C98">
        <w:rPr>
          <w:rStyle w:val="Referenciaintensa"/>
          <w:sz w:val="56"/>
          <w:szCs w:val="56"/>
          <w:lang w:val="es-CR"/>
        </w:rPr>
        <w:t>Código</w:t>
      </w:r>
      <w:r w:rsidR="00523C98" w:rsidRPr="00523C98">
        <w:rPr>
          <w:rStyle w:val="Referenciaintensa"/>
          <w:sz w:val="56"/>
          <w:szCs w:val="56"/>
          <w:lang w:val="es-CR"/>
        </w:rPr>
        <w:t xml:space="preserve"> isw-211</w:t>
      </w: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Textoennegrita"/>
          <w:lang w:val="es-CR"/>
        </w:rPr>
      </w:pPr>
      <w:r w:rsidRPr="00523C98">
        <w:rPr>
          <w:rStyle w:val="Textoennegrita"/>
          <w:lang w:val="es-CR"/>
        </w:rPr>
        <w:lastRenderedPageBreak/>
        <w:t>Este proyecto que s</w:t>
      </w:r>
      <w:r>
        <w:rPr>
          <w:rStyle w:val="Textoennegrita"/>
          <w:lang w:val="es-CR"/>
        </w:rPr>
        <w:t xml:space="preserve">e nos </w:t>
      </w:r>
      <w:r w:rsidR="006F6679">
        <w:rPr>
          <w:rStyle w:val="Textoennegrita"/>
          <w:lang w:val="es-CR"/>
        </w:rPr>
        <w:t>dejó</w:t>
      </w:r>
      <w:r>
        <w:rPr>
          <w:rStyle w:val="Textoennegrita"/>
          <w:lang w:val="es-CR"/>
        </w:rPr>
        <w:t xml:space="preserve"> a cabo era fundamentalmente juego de </w:t>
      </w:r>
      <w:proofErr w:type="gramStart"/>
      <w:r>
        <w:rPr>
          <w:rStyle w:val="Textoennegrita"/>
          <w:lang w:val="es-CR"/>
        </w:rPr>
        <w:t xml:space="preserve">4 </w:t>
      </w:r>
      <w:r w:rsidR="001E4F7B">
        <w:rPr>
          <w:rStyle w:val="Textoennegrita"/>
          <w:lang w:val="es-CR"/>
        </w:rPr>
        <w:t>línea</w:t>
      </w:r>
      <w:r>
        <w:rPr>
          <w:rStyle w:val="Textoennegrita"/>
          <w:lang w:val="es-CR"/>
        </w:rPr>
        <w:t xml:space="preserve"> </w:t>
      </w:r>
      <w:proofErr w:type="gramEnd"/>
      <w:r w:rsidR="001E4F7B">
        <w:rPr>
          <w:rStyle w:val="Textoennegrita"/>
          <w:lang w:val="es-CR"/>
        </w:rPr>
        <w:t xml:space="preserve"> que consta de columnas y filas que se coloca cada ficha hasta formar una línea </w:t>
      </w:r>
      <w:r w:rsidR="006F6679">
        <w:rPr>
          <w:rStyle w:val="Textoennegrita"/>
          <w:lang w:val="es-CR"/>
        </w:rPr>
        <w:t>horizontal,</w:t>
      </w:r>
      <w:r w:rsidR="001E4F7B">
        <w:rPr>
          <w:rStyle w:val="Textoennegrita"/>
          <w:lang w:val="es-CR"/>
        </w:rPr>
        <w:t xml:space="preserve"> vertical entre otras de 4 gana.</w:t>
      </w:r>
    </w:p>
    <w:p w:rsidR="001E4F7B" w:rsidRDefault="001E4F7B">
      <w:pPr>
        <w:rPr>
          <w:rStyle w:val="Textoennegrita"/>
          <w:lang w:val="es-CR"/>
        </w:rPr>
      </w:pPr>
      <w:r>
        <w:rPr>
          <w:rStyle w:val="Textoennegrita"/>
          <w:lang w:val="es-CR"/>
        </w:rPr>
        <w:t xml:space="preserve">Se sabe bien que en este proyecto se trabajara con matices y arreglos para constar la cantidad de filas y columnas, donde se colocara la ficha del jugador y en </w:t>
      </w:r>
      <w:r w:rsidR="006F6679">
        <w:rPr>
          <w:rStyle w:val="Textoennegrita"/>
          <w:lang w:val="es-CR"/>
        </w:rPr>
        <w:t>qué</w:t>
      </w:r>
      <w:bookmarkStart w:id="0" w:name="_GoBack"/>
      <w:bookmarkEnd w:id="0"/>
      <w:r>
        <w:rPr>
          <w:rStyle w:val="Textoennegrita"/>
          <w:lang w:val="es-CR"/>
        </w:rPr>
        <w:t xml:space="preserve"> posición se colocara.</w:t>
      </w:r>
    </w:p>
    <w:p w:rsidR="001E4F7B" w:rsidRDefault="001E4F7B">
      <w:pPr>
        <w:rPr>
          <w:rStyle w:val="Textoennegrita"/>
          <w:lang w:val="es-CR"/>
        </w:rPr>
      </w:pPr>
    </w:p>
    <w:p w:rsidR="001E4F7B" w:rsidRDefault="001E4F7B">
      <w:pPr>
        <w:rPr>
          <w:rStyle w:val="Textoennegrita"/>
          <w:lang w:val="es-CR"/>
        </w:rPr>
      </w:pPr>
      <w:r>
        <w:rPr>
          <w:rStyle w:val="Textoennegrita"/>
          <w:lang w:val="es-CR"/>
        </w:rPr>
        <w:t xml:space="preserve">La solución que se brindaron al problema </w:t>
      </w:r>
      <w:r w:rsidR="006F6679">
        <w:rPr>
          <w:rStyle w:val="Textoennegrita"/>
          <w:lang w:val="es-CR"/>
        </w:rPr>
        <w:t>fueron,</w:t>
      </w:r>
      <w:r w:rsidR="00D44AB4">
        <w:rPr>
          <w:rStyle w:val="Textoennegrita"/>
          <w:lang w:val="es-CR"/>
        </w:rPr>
        <w:t xml:space="preserve"> en la clase agregamos el método cargar matriz que consistía en hacer el arreglo de las columnas y filas que colocamos 6 y 7.</w:t>
      </w:r>
    </w:p>
    <w:p w:rsidR="00D44AB4" w:rsidRDefault="00D44AB4">
      <w:pPr>
        <w:rPr>
          <w:rStyle w:val="Textoennegrita"/>
          <w:lang w:val="es-CR"/>
        </w:rPr>
      </w:pPr>
      <w:r>
        <w:rPr>
          <w:rStyle w:val="Textoennegrita"/>
          <w:lang w:val="es-CR"/>
        </w:rPr>
        <w:t>Luego se añadió el método cargar para decir si las filas y columnas a tal rango que se impriman.</w:t>
      </w:r>
    </w:p>
    <w:p w:rsidR="00D44AB4" w:rsidRDefault="00D44AB4">
      <w:pPr>
        <w:rPr>
          <w:rStyle w:val="Textoennegrita"/>
          <w:lang w:val="es-CR"/>
        </w:rPr>
      </w:pPr>
      <w:r>
        <w:rPr>
          <w:rStyle w:val="Textoennegrita"/>
          <w:lang w:val="es-CR"/>
        </w:rPr>
        <w:t>Se hiso un método para colocar las fichas que al crear un constructor y parámetro para dichas columnas y filas se posiciones el lado correspondiente de la ficha de tal jugador.</w:t>
      </w:r>
    </w:p>
    <w:p w:rsidR="007E5A17" w:rsidRDefault="007E5A17">
      <w:pPr>
        <w:rPr>
          <w:rStyle w:val="Textoennegrita"/>
          <w:lang w:val="es-CR"/>
        </w:rPr>
      </w:pPr>
    </w:p>
    <w:p w:rsidR="007E5A17" w:rsidRDefault="007E5A17">
      <w:pPr>
        <w:rPr>
          <w:rStyle w:val="Textoennegrita"/>
          <w:lang w:val="es-CR"/>
        </w:rPr>
      </w:pPr>
      <w:r>
        <w:rPr>
          <w:rStyle w:val="Textoennegrita"/>
          <w:lang w:val="es-CR"/>
        </w:rPr>
        <w:t xml:space="preserve">El caso de validar se </w:t>
      </w:r>
      <w:r w:rsidR="006F6679">
        <w:rPr>
          <w:rStyle w:val="Textoennegrita"/>
          <w:lang w:val="es-CR"/>
        </w:rPr>
        <w:t>utilizó</w:t>
      </w:r>
      <w:r>
        <w:rPr>
          <w:rStyle w:val="Textoennegrita"/>
          <w:lang w:val="es-CR"/>
        </w:rPr>
        <w:t xml:space="preserve"> cada condicional para un </w:t>
      </w:r>
      <w:r w:rsidR="006F6679">
        <w:rPr>
          <w:rStyle w:val="Textoennegrita"/>
          <w:lang w:val="es-CR"/>
        </w:rPr>
        <w:t>horizontal,</w:t>
      </w:r>
      <w:r>
        <w:rPr>
          <w:rStyle w:val="Textoennegrita"/>
          <w:lang w:val="es-CR"/>
        </w:rPr>
        <w:t xml:space="preserve"> </w:t>
      </w:r>
      <w:r w:rsidR="006F6679">
        <w:rPr>
          <w:rStyle w:val="Textoennegrita"/>
          <w:lang w:val="es-CR"/>
        </w:rPr>
        <w:t>vertical,</w:t>
      </w:r>
      <w:r>
        <w:rPr>
          <w:rStyle w:val="Textoennegrita"/>
          <w:lang w:val="es-CR"/>
        </w:rPr>
        <w:t xml:space="preserve"> diagonal de izquierda a derecha y viceversa. Para dar a cabo la impresión de los métodos en la </w:t>
      </w:r>
      <w:proofErr w:type="spellStart"/>
      <w:r>
        <w:rPr>
          <w:rStyle w:val="Textoennegrita"/>
          <w:lang w:val="es-CR"/>
        </w:rPr>
        <w:t>main</w:t>
      </w:r>
      <w:proofErr w:type="spellEnd"/>
      <w:r>
        <w:rPr>
          <w:rStyle w:val="Textoennegrita"/>
          <w:lang w:val="es-CR"/>
        </w:rPr>
        <w:t>.</w:t>
      </w:r>
    </w:p>
    <w:p w:rsidR="00311629" w:rsidRDefault="00311629">
      <w:pPr>
        <w:rPr>
          <w:rStyle w:val="Textoennegrita"/>
          <w:lang w:val="es-CR"/>
        </w:rPr>
      </w:pPr>
      <w:r>
        <w:rPr>
          <w:rStyle w:val="Textoennegrita"/>
          <w:lang w:val="es-CR"/>
        </w:rPr>
        <w:t xml:space="preserve">En el primero el validar vertical se calcularon con puros </w:t>
      </w:r>
      <w:proofErr w:type="spellStart"/>
      <w:r>
        <w:rPr>
          <w:rStyle w:val="Textoennegrita"/>
          <w:lang w:val="es-CR"/>
        </w:rPr>
        <w:t>if</w:t>
      </w:r>
      <w:proofErr w:type="spellEnd"/>
      <w:r>
        <w:rPr>
          <w:rStyle w:val="Textoennegrita"/>
          <w:lang w:val="es-CR"/>
        </w:rPr>
        <w:t xml:space="preserve"> y </w:t>
      </w:r>
      <w:proofErr w:type="spellStart"/>
      <w:r>
        <w:rPr>
          <w:rStyle w:val="Textoennegrita"/>
          <w:lang w:val="es-CR"/>
        </w:rPr>
        <w:t>else</w:t>
      </w:r>
      <w:proofErr w:type="spellEnd"/>
      <w:r>
        <w:rPr>
          <w:rStyle w:val="Textoennegrita"/>
          <w:lang w:val="es-CR"/>
        </w:rPr>
        <w:t xml:space="preserve"> para saber si tal jugador llego a tal limite </w:t>
      </w:r>
      <w:proofErr w:type="spellStart"/>
      <w:r>
        <w:rPr>
          <w:rStyle w:val="Textoennegrita"/>
          <w:lang w:val="es-CR"/>
        </w:rPr>
        <w:t>osea</w:t>
      </w:r>
      <w:proofErr w:type="spellEnd"/>
      <w:r>
        <w:rPr>
          <w:rStyle w:val="Textoennegrita"/>
          <w:lang w:val="es-CR"/>
        </w:rPr>
        <w:t xml:space="preserve"> 4 que se el ganador y se da un procedimiento en cada método.</w:t>
      </w:r>
    </w:p>
    <w:p w:rsidR="007E5A17" w:rsidRDefault="007E5A17">
      <w:pPr>
        <w:rPr>
          <w:rStyle w:val="Textoennegrita"/>
          <w:lang w:val="es-CR"/>
        </w:rPr>
      </w:pPr>
    </w:p>
    <w:p w:rsidR="007E5A17" w:rsidRDefault="007E5A17">
      <w:pPr>
        <w:rPr>
          <w:rStyle w:val="Textoennegrita"/>
          <w:lang w:val="es-CR"/>
        </w:rPr>
      </w:pPr>
      <w:r>
        <w:rPr>
          <w:rStyle w:val="Textoennegrita"/>
          <w:lang w:val="es-CR"/>
        </w:rPr>
        <w:t xml:space="preserve">El problema que </w:t>
      </w:r>
      <w:r w:rsidR="006F6679">
        <w:rPr>
          <w:rStyle w:val="Textoennegrita"/>
          <w:lang w:val="es-CR"/>
        </w:rPr>
        <w:t>más</w:t>
      </w:r>
      <w:r>
        <w:rPr>
          <w:rStyle w:val="Textoennegrita"/>
          <w:lang w:val="es-CR"/>
        </w:rPr>
        <w:t xml:space="preserve"> nos causo fue cuando en el método validar no tiene que mostrar ganador cuando por ejemplo la fila era igual a 4. </w:t>
      </w:r>
    </w:p>
    <w:p w:rsidR="007E5A17" w:rsidRDefault="007E5A17">
      <w:pPr>
        <w:rPr>
          <w:rStyle w:val="Textoennegrita"/>
          <w:lang w:val="es-CR"/>
        </w:rPr>
      </w:pPr>
    </w:p>
    <w:p w:rsidR="007E5A17" w:rsidRDefault="007E5A17">
      <w:pPr>
        <w:rPr>
          <w:rStyle w:val="Textoennegrita"/>
          <w:lang w:val="es-CR"/>
        </w:rPr>
      </w:pPr>
      <w:r>
        <w:rPr>
          <w:rStyle w:val="Textoennegrita"/>
          <w:lang w:val="es-CR"/>
        </w:rPr>
        <w:t xml:space="preserve">En conclusión se lleva a cabo un proyecto muy amplio que se puede programar de diferente maneras que nos brinden una mejor calidad de usabilidad y que se den a cabo el trabajo a seguir. </w:t>
      </w:r>
    </w:p>
    <w:p w:rsidR="00D44AB4" w:rsidRDefault="00311629">
      <w:pPr>
        <w:rPr>
          <w:rStyle w:val="Textoennegrita"/>
          <w:lang w:val="es-CR"/>
        </w:rPr>
      </w:pPr>
      <w:r>
        <w:rPr>
          <w:rStyle w:val="Textoennegrita"/>
          <w:lang w:val="es-CR"/>
        </w:rPr>
        <w:t xml:space="preserve"> </w:t>
      </w:r>
    </w:p>
    <w:p w:rsidR="00311629" w:rsidRDefault="00311629">
      <w:pPr>
        <w:rPr>
          <w:rStyle w:val="Textoennegrita"/>
          <w:lang w:val="es-CR"/>
        </w:rPr>
      </w:pPr>
      <w:r>
        <w:rPr>
          <w:rStyle w:val="Textoennegrita"/>
          <w:lang w:val="es-CR"/>
        </w:rPr>
        <w:t xml:space="preserve">Nuestros errores fueron que a la hora de ganar nos seguía </w:t>
      </w:r>
      <w:r w:rsidR="00EC0841">
        <w:rPr>
          <w:rStyle w:val="Textoennegrita"/>
          <w:lang w:val="es-CR"/>
        </w:rPr>
        <w:t xml:space="preserve">pidiendo el </w:t>
      </w:r>
      <w:r w:rsidR="006F6679">
        <w:rPr>
          <w:rStyle w:val="Textoennegrita"/>
          <w:lang w:val="es-CR"/>
        </w:rPr>
        <w:t>número</w:t>
      </w:r>
      <w:r w:rsidR="00EC0841">
        <w:rPr>
          <w:rStyle w:val="Textoennegrita"/>
          <w:lang w:val="es-CR"/>
        </w:rPr>
        <w:t xml:space="preserve"> para la ficha.</w:t>
      </w:r>
    </w:p>
    <w:p w:rsidR="00EC0841" w:rsidRDefault="00EC0841">
      <w:pPr>
        <w:rPr>
          <w:rStyle w:val="Textoennegrita"/>
          <w:lang w:val="es-CR"/>
        </w:rPr>
      </w:pPr>
      <w:r>
        <w:rPr>
          <w:rStyle w:val="Textoennegrita"/>
          <w:lang w:val="es-CR"/>
        </w:rPr>
        <w:t>Otro fue no poner la estadística por falta de tiempo.</w:t>
      </w:r>
    </w:p>
    <w:p w:rsidR="00EC0841" w:rsidRPr="00523C98" w:rsidRDefault="00EC0841">
      <w:pPr>
        <w:rPr>
          <w:rStyle w:val="Textoennegrita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1E4F7B" w:rsidRDefault="001E4F7B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Default="00523C98">
      <w:pPr>
        <w:rPr>
          <w:rStyle w:val="Referenciaintensa"/>
          <w:sz w:val="36"/>
          <w:szCs w:val="36"/>
          <w:lang w:val="es-CR"/>
        </w:rPr>
      </w:pPr>
    </w:p>
    <w:p w:rsidR="00523C98" w:rsidRPr="007F3267" w:rsidRDefault="00523C98">
      <w:pPr>
        <w:rPr>
          <w:rStyle w:val="Referenciaintensa"/>
          <w:sz w:val="36"/>
          <w:szCs w:val="36"/>
          <w:lang w:val="es-CR"/>
        </w:rPr>
      </w:pPr>
    </w:p>
    <w:sectPr w:rsidR="00523C98" w:rsidRPr="007F32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3B9" w:rsidRDefault="00CE13B9">
      <w:r>
        <w:separator/>
      </w:r>
    </w:p>
  </w:endnote>
  <w:endnote w:type="continuationSeparator" w:id="0">
    <w:p w:rsidR="00CE13B9" w:rsidRDefault="00CE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66" w:rsidRDefault="00D3236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66" w:rsidRDefault="00D3236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66" w:rsidRDefault="00D323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3B9" w:rsidRDefault="00CE13B9">
      <w:r>
        <w:separator/>
      </w:r>
    </w:p>
  </w:footnote>
  <w:footnote w:type="continuationSeparator" w:id="0">
    <w:p w:rsidR="00CE13B9" w:rsidRDefault="00CE1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66" w:rsidRDefault="00D323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66" w:rsidRDefault="00D3236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66" w:rsidRDefault="00D323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67"/>
    <w:rsid w:val="001E4F7B"/>
    <w:rsid w:val="00311629"/>
    <w:rsid w:val="00523C98"/>
    <w:rsid w:val="006F6679"/>
    <w:rsid w:val="007E5A17"/>
    <w:rsid w:val="007F3267"/>
    <w:rsid w:val="008C4FF9"/>
    <w:rsid w:val="00CE13B9"/>
    <w:rsid w:val="00D32366"/>
    <w:rsid w:val="00D44AB4"/>
    <w:rsid w:val="00D543A4"/>
    <w:rsid w:val="00EC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Referenciaintensa">
    <w:name w:val="Intense Reference"/>
    <w:basedOn w:val="Fuentedeprrafopredeter"/>
    <w:uiPriority w:val="32"/>
    <w:qFormat/>
    <w:rsid w:val="007F3267"/>
    <w:rPr>
      <w:b/>
      <w:bCs/>
      <w:smallCaps/>
      <w:color w:val="5B9BD5" w:themeColor="accent1"/>
      <w:spacing w:val="5"/>
    </w:rPr>
  </w:style>
  <w:style w:type="character" w:styleId="Textoennegrita">
    <w:name w:val="Strong"/>
    <w:basedOn w:val="Fuentedeprrafopredeter"/>
    <w:uiPriority w:val="22"/>
    <w:qFormat/>
    <w:rsid w:val="00523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%20C&#233;sar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2014-11-06T21:05:00Z</dcterms:created>
  <dcterms:modified xsi:type="dcterms:W3CDTF">2014-11-08T22:06:00Z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